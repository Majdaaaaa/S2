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49E" w14:textId="37D39F78" w:rsidR="00F65334" w:rsidRPr="004C60C0" w:rsidRDefault="00013D96" w:rsidP="00013D96">
      <w:pPr>
        <w:pStyle w:val="Titre1"/>
        <w:rPr>
          <w:rFonts w:ascii="Menlo" w:hAnsi="Menlo" w:cs="Menlo"/>
          <w:b/>
          <w:bCs/>
        </w:rPr>
      </w:pPr>
      <w:r w:rsidRPr="004C60C0">
        <w:rPr>
          <w:rFonts w:ascii="Menlo" w:hAnsi="Menlo" w:cs="Menlo"/>
          <w:b/>
          <w:bCs/>
        </w:rPr>
        <w:t>TD6</w:t>
      </w:r>
      <w:r w:rsidR="009C5330">
        <w:rPr>
          <w:rFonts w:ascii="Menlo" w:hAnsi="Menlo" w:cs="Menlo"/>
          <w:b/>
          <w:bCs/>
        </w:rPr>
        <w:t xml:space="preserve"> </w:t>
      </w:r>
      <w:r w:rsidR="004C60C0">
        <w:rPr>
          <w:rFonts w:ascii="Menlo" w:hAnsi="Menlo" w:cs="Menlo"/>
          <w:b/>
          <w:bCs/>
        </w:rPr>
        <w:t>:</w:t>
      </w:r>
    </w:p>
    <w:p w14:paraId="7B29996E" w14:textId="4A4B3510" w:rsidR="00013D96" w:rsidRPr="004C60C0" w:rsidRDefault="00013D96" w:rsidP="00013D96">
      <w:pPr>
        <w:rPr>
          <w:rFonts w:ascii="Menlo" w:hAnsi="Menlo" w:cs="Menlo"/>
          <w:color w:val="000000" w:themeColor="text1"/>
          <w:sz w:val="21"/>
          <w:szCs w:val="21"/>
        </w:rPr>
      </w:pPr>
      <w:r w:rsidRPr="004C60C0">
        <w:rPr>
          <w:rFonts w:ascii="Menlo" w:hAnsi="Menlo" w:cs="Menlo"/>
          <w:color w:val="000000" w:themeColor="text1"/>
          <w:sz w:val="21"/>
          <w:szCs w:val="21"/>
        </w:rPr>
        <w:t>Exercice 1 :</w:t>
      </w:r>
    </w:p>
    <w:p w14:paraId="423F8FB6" w14:textId="3C4E626D" w:rsidR="00013D96" w:rsidRPr="004C60C0" w:rsidRDefault="00013D96" w:rsidP="00013D96">
      <w:pPr>
        <w:rPr>
          <w:rFonts w:ascii="Menlo" w:hAnsi="Menlo" w:cs="Menlo"/>
          <w:color w:val="000000" w:themeColor="text1"/>
          <w:sz w:val="21"/>
          <w:szCs w:val="21"/>
        </w:rPr>
      </w:pPr>
      <w:r w:rsidRPr="004C60C0">
        <w:rPr>
          <w:rFonts w:ascii="Menlo" w:hAnsi="Menlo" w:cs="Menlo"/>
          <w:color w:val="000000" w:themeColor="text1"/>
          <w:sz w:val="21"/>
          <w:szCs w:val="21"/>
        </w:rPr>
        <w:t>Q</w:t>
      </w:r>
      <w:r w:rsidR="004C60C0">
        <w:rPr>
          <w:rFonts w:ascii="Menlo" w:hAnsi="Menlo" w:cs="Menlo"/>
          <w:color w:val="000000" w:themeColor="text1"/>
          <w:sz w:val="21"/>
          <w:szCs w:val="21"/>
        </w:rPr>
        <w:t>0</w:t>
      </w:r>
      <w:r w:rsidRPr="004C60C0">
        <w:rPr>
          <w:rFonts w:ascii="Menlo" w:hAnsi="Menlo" w:cs="Menlo"/>
          <w:color w:val="000000" w:themeColor="text1"/>
          <w:sz w:val="21"/>
          <w:szCs w:val="21"/>
        </w:rPr>
        <w:t xml:space="preserve">. </w:t>
      </w:r>
      <w:proofErr w:type="gramStart"/>
      <w:r w:rsidR="009C5330">
        <w:rPr>
          <w:rFonts w:ascii="Menlo" w:hAnsi="Menlo" w:cs="Menlo"/>
          <w:color w:val="000000" w:themeColor="text1"/>
          <w:sz w:val="21"/>
          <w:szCs w:val="21"/>
        </w:rPr>
        <w:t>voir</w:t>
      </w:r>
      <w:proofErr w:type="gramEnd"/>
      <w:r w:rsidR="004C60C0" w:rsidRPr="004C60C0">
        <w:rPr>
          <w:rFonts w:ascii="Menlo" w:hAnsi="Menlo" w:cs="Menlo"/>
          <w:color w:val="000000" w:themeColor="text1"/>
          <w:sz w:val="21"/>
          <w:szCs w:val="21"/>
        </w:rPr>
        <w:t xml:space="preserve"> sur la feuille / a=2, b=-3</w:t>
      </w:r>
    </w:p>
    <w:p w14:paraId="1A089665" w14:textId="6A2F3C04" w:rsidR="004C60C0" w:rsidRDefault="004C60C0" w:rsidP="00013D96">
      <w:pPr>
        <w:rPr>
          <w:rFonts w:ascii="Menlo" w:hAnsi="Menlo" w:cs="Menlo"/>
          <w:color w:val="000000" w:themeColor="text1"/>
          <w:sz w:val="21"/>
          <w:szCs w:val="21"/>
        </w:rPr>
      </w:pPr>
      <w:r w:rsidRPr="004C60C0">
        <w:rPr>
          <w:rFonts w:ascii="Menlo" w:hAnsi="Menlo" w:cs="Menlo"/>
          <w:color w:val="000000" w:themeColor="text1"/>
          <w:sz w:val="21"/>
          <w:szCs w:val="21"/>
        </w:rPr>
        <w:t>Q</w:t>
      </w:r>
      <w:r>
        <w:rPr>
          <w:rFonts w:ascii="Menlo" w:hAnsi="Menlo" w:cs="Menlo"/>
          <w:color w:val="000000" w:themeColor="text1"/>
          <w:sz w:val="21"/>
          <w:szCs w:val="21"/>
        </w:rPr>
        <w:t>1</w:t>
      </w:r>
      <w:r w:rsidRPr="004C60C0">
        <w:rPr>
          <w:rFonts w:ascii="Menlo" w:hAnsi="Menlo" w:cs="Menlo"/>
          <w:color w:val="000000" w:themeColor="text1"/>
          <w:sz w:val="21"/>
          <w:szCs w:val="21"/>
        </w:rPr>
        <w:t>.</w:t>
      </w:r>
      <w:r w:rsidR="009C5330">
        <w:rPr>
          <w:rFonts w:ascii="Menlo" w:hAnsi="Menlo" w:cs="Menlo"/>
          <w:color w:val="000000" w:themeColor="text1"/>
          <w:sz w:val="21"/>
          <w:szCs w:val="21"/>
        </w:rPr>
        <w:t xml:space="preserve"> Fichier A.java</w:t>
      </w:r>
    </w:p>
    <w:p w14:paraId="311E6009" w14:textId="6B8FB576" w:rsidR="00304AA9" w:rsidRDefault="00304AA9" w:rsidP="00013D96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>Q2.</w:t>
      </w:r>
      <w:r w:rsidR="00646539">
        <w:rPr>
          <w:rFonts w:ascii="Menlo" w:hAnsi="Menlo" w:cs="Menlo"/>
          <w:color w:val="000000" w:themeColor="text1"/>
          <w:sz w:val="21"/>
          <w:szCs w:val="21"/>
        </w:rPr>
        <w:t xml:space="preserve"> A_Traduit.java</w:t>
      </w:r>
    </w:p>
    <w:p w14:paraId="03316DFA" w14:textId="5671B0BF" w:rsidR="00646539" w:rsidRDefault="00646539" w:rsidP="00013D96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>Q3. Feuille</w:t>
      </w:r>
    </w:p>
    <w:p w14:paraId="4AD264D6" w14:textId="7627A260" w:rsidR="00646539" w:rsidRDefault="00646539" w:rsidP="00013D96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>Exercice 2 :</w:t>
      </w:r>
    </w:p>
    <w:p w14:paraId="698D2BD7" w14:textId="082D5BAE" w:rsidR="00646539" w:rsidRDefault="00646539" w:rsidP="00013D96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>Q0.</w:t>
      </w:r>
      <w:r w:rsidR="00F839F3">
        <w:rPr>
          <w:rFonts w:ascii="Menlo" w:hAnsi="Menlo" w:cs="Menlo"/>
          <w:color w:val="000000" w:themeColor="text1"/>
          <w:sz w:val="21"/>
          <w:szCs w:val="21"/>
        </w:rPr>
        <w:t>39916800</w:t>
      </w:r>
    </w:p>
    <w:p w14:paraId="4F22C8A6" w14:textId="77777777" w:rsidR="00F839F3" w:rsidRDefault="00F839F3" w:rsidP="00013D96">
      <w:pPr>
        <w:rPr>
          <w:rFonts w:ascii="Menlo" w:hAnsi="Menlo" w:cs="Menlo"/>
          <w:color w:val="000000" w:themeColor="text1"/>
          <w:sz w:val="21"/>
          <w:szCs w:val="21"/>
        </w:rPr>
      </w:pPr>
    </w:p>
    <w:p w14:paraId="09936D68" w14:textId="77777777" w:rsidR="009C5330" w:rsidRDefault="009C5330" w:rsidP="00013D96">
      <w:pPr>
        <w:rPr>
          <w:rFonts w:ascii="Menlo" w:hAnsi="Menlo" w:cs="Menlo"/>
          <w:color w:val="000000" w:themeColor="text1"/>
          <w:sz w:val="21"/>
          <w:szCs w:val="21"/>
        </w:rPr>
      </w:pPr>
    </w:p>
    <w:p w14:paraId="5C0D9AF5" w14:textId="7E2EF60E" w:rsidR="009C5330" w:rsidRPr="004C60C0" w:rsidRDefault="009C5330" w:rsidP="00013D96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 xml:space="preserve">   </w:t>
      </w:r>
    </w:p>
    <w:p w14:paraId="69381E47" w14:textId="28EE6967" w:rsidR="00013D96" w:rsidRPr="004C60C0" w:rsidRDefault="00013D96" w:rsidP="00013D96">
      <w:pPr>
        <w:rPr>
          <w:rFonts w:ascii="Menlo" w:hAnsi="Menlo" w:cs="Menlo"/>
          <w:color w:val="000000" w:themeColor="text1"/>
          <w:sz w:val="21"/>
          <w:szCs w:val="21"/>
        </w:rPr>
      </w:pPr>
      <w:r w:rsidRPr="004C60C0">
        <w:rPr>
          <w:rFonts w:ascii="Menlo" w:hAnsi="Menlo" w:cs="Menlo"/>
          <w:color w:val="000000" w:themeColor="text1"/>
          <w:sz w:val="21"/>
          <w:szCs w:val="21"/>
        </w:rPr>
        <w:tab/>
      </w:r>
    </w:p>
    <w:sectPr w:rsidR="00013D96" w:rsidRPr="004C60C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2830" w14:textId="77777777" w:rsidR="000C5802" w:rsidRDefault="000C5802">
      <w:r>
        <w:separator/>
      </w:r>
    </w:p>
    <w:p w14:paraId="0E087456" w14:textId="77777777" w:rsidR="000C5802" w:rsidRDefault="000C5802"/>
  </w:endnote>
  <w:endnote w:type="continuationSeparator" w:id="0">
    <w:p w14:paraId="0CABC5C8" w14:textId="77777777" w:rsidR="000C5802" w:rsidRDefault="000C5802">
      <w:r>
        <w:continuationSeparator/>
      </w:r>
    </w:p>
    <w:p w14:paraId="34CF303F" w14:textId="77777777" w:rsidR="000C5802" w:rsidRDefault="000C5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21815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0804" w14:textId="77777777" w:rsidR="000C5802" w:rsidRDefault="000C5802">
      <w:r>
        <w:separator/>
      </w:r>
    </w:p>
    <w:p w14:paraId="79962A10" w14:textId="77777777" w:rsidR="000C5802" w:rsidRDefault="000C5802"/>
  </w:footnote>
  <w:footnote w:type="continuationSeparator" w:id="0">
    <w:p w14:paraId="5F87D7AB" w14:textId="77777777" w:rsidR="000C5802" w:rsidRDefault="000C5802">
      <w:r>
        <w:continuationSeparator/>
      </w:r>
    </w:p>
    <w:p w14:paraId="7969A6B7" w14:textId="77777777" w:rsidR="000C5802" w:rsidRDefault="000C58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97092">
    <w:abstractNumId w:val="1"/>
  </w:num>
  <w:num w:numId="2" w16cid:durableId="2087991267">
    <w:abstractNumId w:val="0"/>
  </w:num>
  <w:num w:numId="3" w16cid:durableId="424770546">
    <w:abstractNumId w:val="2"/>
  </w:num>
  <w:num w:numId="4" w16cid:durableId="188779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96"/>
    <w:rsid w:val="00013D96"/>
    <w:rsid w:val="000C5802"/>
    <w:rsid w:val="001C74E7"/>
    <w:rsid w:val="00304AA9"/>
    <w:rsid w:val="004C60C0"/>
    <w:rsid w:val="00646539"/>
    <w:rsid w:val="00794594"/>
    <w:rsid w:val="009C5330"/>
    <w:rsid w:val="00B5435F"/>
    <w:rsid w:val="00BB75AB"/>
    <w:rsid w:val="00C74D2E"/>
    <w:rsid w:val="00ED28F4"/>
    <w:rsid w:val="00F65334"/>
    <w:rsid w:val="00F8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8C4DB"/>
  <w15:chartTrackingRefBased/>
  <w15:docId w15:val="{E78F5BFC-4F76-044B-97B7-4A805DEF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jda/Library/Containers/com.microsoft.Word/Data/Library/Application%20Support/Microsoft/Office/16.0/DTS/fr-FR%7b95F5B624-7BBB-EE45-B849-0FF698F308EC%7d/%7b51C1E130-5AB6-D84D-ACA1-A7D187C2FFC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12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 Benmalek</dc:creator>
  <cp:keywords/>
  <dc:description/>
  <cp:lastModifiedBy>fethia benasin</cp:lastModifiedBy>
  <cp:revision>2</cp:revision>
  <dcterms:created xsi:type="dcterms:W3CDTF">2023-02-23T09:52:00Z</dcterms:created>
  <dcterms:modified xsi:type="dcterms:W3CDTF">2023-02-23T11:45:00Z</dcterms:modified>
</cp:coreProperties>
</file>